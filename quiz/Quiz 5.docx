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1D7D0D4E" w:rsidR="009E573A" w:rsidRPr="00D83561" w:rsidRDefault="004E61D1">
      <w:pPr>
        <w:pStyle w:val="1"/>
        <w:rPr>
          <w:lang w:val="en-US"/>
        </w:rPr>
      </w:pPr>
      <w:r>
        <w:t>Quiz 5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3B1F61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138372D2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4E61D1">
        <w:rPr>
          <w:sz w:val="20"/>
          <w:szCs w:val="20"/>
          <w:lang w:val="en-US"/>
        </w:rPr>
        <w:t>Logistic (Regression) Classification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4E61D1">
        <w:rPr>
          <w:sz w:val="20"/>
          <w:szCs w:val="20"/>
          <w:lang w:val="en-US"/>
        </w:rPr>
        <w:t>lec5-1, lec5-2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</w:rPr>
        <w:t>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4E61D1">
        <w:rPr>
          <w:sz w:val="20"/>
          <w:szCs w:val="20"/>
          <w:lang w:val="en-US"/>
        </w:rPr>
        <w:t>Lab (lab5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70EC5CE2" w14:textId="419B66E8" w:rsidR="007F2D48" w:rsidRDefault="004E61D1" w:rsidP="00B05F34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Linear regression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binary classification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방법을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경우에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문제가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01C79905" w14:textId="49038A30" w:rsidR="004E61D1" w:rsidRDefault="004E61D1" w:rsidP="00B05F34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Sigmoid function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Desmos</w:t>
      </w:r>
      <w:proofErr w:type="spellEnd"/>
      <w:r>
        <w:rPr>
          <w:sz w:val="20"/>
          <w:szCs w:val="20"/>
          <w:lang w:val="en-US"/>
        </w:rPr>
        <w:t xml:space="preserve"> graph calculator</w:t>
      </w:r>
      <w:proofErr w:type="spellStart"/>
      <w:r>
        <w:rPr>
          <w:rFonts w:hint="eastAsia"/>
          <w:sz w:val="20"/>
          <w:szCs w:val="20"/>
          <w:lang w:val="en-US"/>
        </w:rPr>
        <w:t>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이용하여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본다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또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WolframAlpha</w:t>
      </w:r>
      <w:proofErr w:type="spellEnd"/>
      <w:r>
        <w:rPr>
          <w:rFonts w:hint="eastAsia"/>
          <w:sz w:val="20"/>
          <w:szCs w:val="20"/>
          <w:lang w:val="en-US"/>
        </w:rPr>
        <w:t>로도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그려보도록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 xml:space="preserve">. </w:t>
      </w:r>
      <w:r w:rsidR="00ED189B">
        <w:rPr>
          <w:sz w:val="20"/>
          <w:szCs w:val="20"/>
          <w:lang w:val="en-US"/>
        </w:rPr>
        <w:t>Sigmoid function</w:t>
      </w:r>
      <w:r w:rsidR="00ED189B">
        <w:rPr>
          <w:rFonts w:hint="eastAsia"/>
          <w:sz w:val="20"/>
          <w:szCs w:val="20"/>
          <w:lang w:val="en-US"/>
        </w:rPr>
        <w:t>을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사용한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sz w:val="20"/>
          <w:szCs w:val="20"/>
          <w:lang w:val="en-US"/>
        </w:rPr>
        <w:t>Hypothesis</w:t>
      </w:r>
      <w:r w:rsidR="00ED189B">
        <w:rPr>
          <w:rFonts w:hint="eastAsia"/>
          <w:sz w:val="20"/>
          <w:szCs w:val="20"/>
          <w:lang w:val="en-US"/>
        </w:rPr>
        <w:t>가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위의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문제</w:t>
      </w:r>
      <w:r w:rsidR="00ED189B">
        <w:rPr>
          <w:rFonts w:hint="eastAsia"/>
          <w:sz w:val="20"/>
          <w:szCs w:val="20"/>
          <w:lang w:val="en-US"/>
        </w:rPr>
        <w:t xml:space="preserve"> 1</w:t>
      </w:r>
      <w:r w:rsidR="00ED189B">
        <w:rPr>
          <w:rFonts w:hint="eastAsia"/>
          <w:sz w:val="20"/>
          <w:szCs w:val="20"/>
          <w:lang w:val="en-US"/>
        </w:rPr>
        <w:t>에서의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문제점을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해결하는데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어떻게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도움이</w:t>
      </w:r>
      <w:r w:rsidR="00ED189B">
        <w:rPr>
          <w:rFonts w:hint="eastAsia"/>
          <w:sz w:val="20"/>
          <w:szCs w:val="20"/>
          <w:lang w:val="en-US"/>
        </w:rPr>
        <w:t xml:space="preserve"> </w:t>
      </w:r>
      <w:r w:rsidR="00ED189B">
        <w:rPr>
          <w:rFonts w:hint="eastAsia"/>
          <w:sz w:val="20"/>
          <w:szCs w:val="20"/>
          <w:lang w:val="en-US"/>
        </w:rPr>
        <w:t>되는가</w:t>
      </w:r>
      <w:r w:rsidR="00ED189B">
        <w:rPr>
          <w:rFonts w:hint="eastAsia"/>
          <w:sz w:val="20"/>
          <w:szCs w:val="20"/>
          <w:lang w:val="en-US"/>
        </w:rPr>
        <w:t xml:space="preserve">? </w:t>
      </w:r>
      <w:bookmarkStart w:id="0" w:name="_GoBack"/>
      <w:bookmarkEnd w:id="0"/>
    </w:p>
    <w:p w14:paraId="4BB80824" w14:textId="0063C903" w:rsidR="004E61D1" w:rsidRDefault="001A62A3" w:rsidP="00B05F34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Logistic classification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cost function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변경하였다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변경이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유효함을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5D4878EB" w14:textId="6FB0A435" w:rsidR="001A62A3" w:rsidRDefault="001A62A3" w:rsidP="001A62A3">
      <w:pPr>
        <w:pStyle w:val="a"/>
        <w:numPr>
          <w:ilvl w:val="0"/>
          <w:numId w:val="0"/>
        </w:numPr>
        <w:ind w:left="720"/>
        <w:rPr>
          <w:sz w:val="20"/>
          <w:szCs w:val="20"/>
          <w:lang w:val="en-US"/>
        </w:rPr>
      </w:pPr>
      <w:r w:rsidRPr="001A62A3">
        <w:rPr>
          <w:noProof/>
          <w:sz w:val="20"/>
          <w:szCs w:val="20"/>
          <w:lang w:val="en-US"/>
        </w:rPr>
        <w:drawing>
          <wp:inline distT="0" distB="0" distL="0" distR="0" wp14:anchorId="66987BA3" wp14:editId="2F72C682">
            <wp:extent cx="2827386" cy="8942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87" cy="9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43B" w14:textId="789A9991" w:rsidR="001A62A3" w:rsidRPr="00EF6AB4" w:rsidRDefault="00EF6AB4" w:rsidP="00EF6AB4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UCI MLP (</w:t>
      </w:r>
      <w:hyperlink r:id="rId9" w:history="1">
        <w:r w:rsidRPr="00214590">
          <w:rPr>
            <w:rStyle w:val="afa"/>
            <w:sz w:val="20"/>
            <w:szCs w:val="20"/>
            <w:lang w:val="en-US"/>
          </w:rPr>
          <w:t>https://archive.ics.uci.edu/ml/datasets.html?format=&amp;task=cla&amp;att=&amp;area=&amp;numAtt=&amp;numIns=&amp;type=&amp;sort=nameUp&amp;view=list)</w:t>
        </w:r>
      </w:hyperlink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적절한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binary classification </w:t>
      </w:r>
      <w:r>
        <w:rPr>
          <w:rFonts w:hint="eastAsia"/>
          <w:sz w:val="20"/>
          <w:szCs w:val="20"/>
          <w:lang w:val="en-US"/>
        </w:rPr>
        <w:t>데이터를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찾아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machine learning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본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결과를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분석해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보라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결론들을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관찰할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있는가</w:t>
      </w:r>
      <w:r>
        <w:rPr>
          <w:rFonts w:hint="eastAsia"/>
          <w:sz w:val="20"/>
          <w:szCs w:val="20"/>
          <w:lang w:val="en-US"/>
        </w:rPr>
        <w:t xml:space="preserve">? </w:t>
      </w:r>
    </w:p>
    <w:sectPr w:rsidR="001A62A3" w:rsidRPr="00EF6AB4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5DF3B" w14:textId="77777777" w:rsidR="003B1F61" w:rsidRDefault="003B1F61">
      <w:r>
        <w:separator/>
      </w:r>
    </w:p>
    <w:p w14:paraId="75A1ABBA" w14:textId="77777777" w:rsidR="003B1F61" w:rsidRDefault="003B1F61"/>
  </w:endnote>
  <w:endnote w:type="continuationSeparator" w:id="0">
    <w:p w14:paraId="56C19E4C" w14:textId="77777777" w:rsidR="003B1F61" w:rsidRDefault="003B1F61">
      <w:r>
        <w:continuationSeparator/>
      </w:r>
    </w:p>
    <w:p w14:paraId="5CE2B9DA" w14:textId="77777777" w:rsidR="003B1F61" w:rsidRDefault="003B1F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AD9F0" w14:textId="77777777" w:rsidR="003B1F61" w:rsidRDefault="003B1F61">
      <w:r>
        <w:separator/>
      </w:r>
    </w:p>
    <w:p w14:paraId="6DC7CAD0" w14:textId="77777777" w:rsidR="003B1F61" w:rsidRDefault="003B1F61"/>
  </w:footnote>
  <w:footnote w:type="continuationSeparator" w:id="0">
    <w:p w14:paraId="7074EB80" w14:textId="77777777" w:rsidR="003B1F61" w:rsidRDefault="003B1F61">
      <w:r>
        <w:continuationSeparator/>
      </w:r>
    </w:p>
    <w:p w14:paraId="507B78F2" w14:textId="77777777" w:rsidR="003B1F61" w:rsidRDefault="003B1F6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75471"/>
    <w:rsid w:val="000F13BF"/>
    <w:rsid w:val="001A06FE"/>
    <w:rsid w:val="001A62A3"/>
    <w:rsid w:val="002512AF"/>
    <w:rsid w:val="0028114D"/>
    <w:rsid w:val="00290C8C"/>
    <w:rsid w:val="003B1F61"/>
    <w:rsid w:val="003D5B94"/>
    <w:rsid w:val="004156B0"/>
    <w:rsid w:val="004E61D1"/>
    <w:rsid w:val="005A5E5D"/>
    <w:rsid w:val="006558FD"/>
    <w:rsid w:val="006643D9"/>
    <w:rsid w:val="00791BF0"/>
    <w:rsid w:val="007D57CE"/>
    <w:rsid w:val="007F2D48"/>
    <w:rsid w:val="008C21AB"/>
    <w:rsid w:val="008E47F1"/>
    <w:rsid w:val="009005DB"/>
    <w:rsid w:val="009272D4"/>
    <w:rsid w:val="009C1B0C"/>
    <w:rsid w:val="009E573A"/>
    <w:rsid w:val="00A467C0"/>
    <w:rsid w:val="00AD3549"/>
    <w:rsid w:val="00B05F34"/>
    <w:rsid w:val="00CB2DC4"/>
    <w:rsid w:val="00CB33FA"/>
    <w:rsid w:val="00D5754E"/>
    <w:rsid w:val="00D83561"/>
    <w:rsid w:val="00D85746"/>
    <w:rsid w:val="00DB3BFD"/>
    <w:rsid w:val="00E138C0"/>
    <w:rsid w:val="00E1516E"/>
    <w:rsid w:val="00E330BD"/>
    <w:rsid w:val="00EC7AFD"/>
    <w:rsid w:val="00ED189B"/>
    <w:rsid w:val="00EF6AB4"/>
    <w:rsid w:val="00F11A2C"/>
    <w:rsid w:val="00F3583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rchive.ics.uci.edu/ml/datasets.html?format=&amp;task=cla&amp;att=&amp;area=&amp;numAtt=&amp;numIns=&amp;type=&amp;sort=nameUp&amp;view=list)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8</TotalTime>
  <Pages>1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5</cp:revision>
  <dcterms:created xsi:type="dcterms:W3CDTF">2017-02-08T07:36:00Z</dcterms:created>
  <dcterms:modified xsi:type="dcterms:W3CDTF">2017-02-08T07:50:00Z</dcterms:modified>
</cp:coreProperties>
</file>