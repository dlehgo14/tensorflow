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5CA7" w14:textId="41CC413B" w:rsidR="009E573A" w:rsidRPr="00D83561" w:rsidRDefault="004D70FD">
      <w:pPr>
        <w:pStyle w:val="1"/>
        <w:rPr>
          <w:lang w:val="en-US"/>
        </w:rPr>
      </w:pPr>
      <w:r>
        <w:t xml:space="preserve">Quiz </w:t>
      </w:r>
      <w:r w:rsidR="00AF6C5E">
        <w:t>8</w:t>
      </w:r>
      <w:r w:rsidR="00D83561">
        <w:rPr>
          <w:rFonts w:hint="eastAsia"/>
        </w:rPr>
        <w:t xml:space="preserve">                                </w:t>
      </w:r>
      <w:r w:rsidR="00D83561">
        <w:rPr>
          <w:lang w:val="en-US"/>
        </w:rPr>
        <w:t>Id:                            Name:</w:t>
      </w:r>
    </w:p>
    <w:p w14:paraId="11F140E1" w14:textId="1C8CD039" w:rsidR="00290C8C" w:rsidRPr="00290C8C" w:rsidRDefault="00A450DB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hyperlink r:id="rId7" w:history="1">
        <w:r w:rsidR="00290C8C" w:rsidRPr="00214590">
          <w:rPr>
            <w:rStyle w:val="afa"/>
            <w:sz w:val="20"/>
            <w:szCs w:val="20"/>
          </w:rPr>
          <w:t>http://hunkim.github.io/ml/</w:t>
        </w:r>
      </w:hyperlink>
      <w:r w:rsidR="00290C8C">
        <w:rPr>
          <w:rFonts w:hint="eastAsia"/>
          <w:sz w:val="20"/>
          <w:szCs w:val="20"/>
        </w:rPr>
        <w:t xml:space="preserve"> </w:t>
      </w:r>
    </w:p>
    <w:p w14:paraId="06BA2EFD" w14:textId="2143D7F5" w:rsidR="009E573A" w:rsidRPr="007D57CE" w:rsidRDefault="003D5B94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시즌</w:t>
      </w:r>
      <w:r>
        <w:rPr>
          <w:rFonts w:hint="eastAsia"/>
          <w:sz w:val="20"/>
          <w:szCs w:val="20"/>
        </w:rPr>
        <w:t xml:space="preserve"> 1: </w:t>
      </w:r>
      <w:r w:rsidR="009005DB" w:rsidRPr="007D57CE">
        <w:rPr>
          <w:sz w:val="20"/>
          <w:szCs w:val="20"/>
        </w:rPr>
        <w:t>“</w:t>
      </w:r>
      <w:proofErr w:type="spellStart"/>
      <w:r w:rsidR="00136B3E">
        <w:rPr>
          <w:rFonts w:hint="eastAsia"/>
          <w:sz w:val="20"/>
          <w:szCs w:val="20"/>
        </w:rPr>
        <w:t>딥러닝의</w:t>
      </w:r>
      <w:proofErr w:type="spellEnd"/>
      <w:r w:rsidR="00136B3E">
        <w:rPr>
          <w:rFonts w:hint="eastAsia"/>
          <w:sz w:val="20"/>
          <w:szCs w:val="20"/>
        </w:rPr>
        <w:t xml:space="preserve"> </w:t>
      </w:r>
      <w:r w:rsidR="00136B3E">
        <w:rPr>
          <w:rFonts w:hint="eastAsia"/>
          <w:sz w:val="20"/>
          <w:szCs w:val="20"/>
        </w:rPr>
        <w:t>기본</w:t>
      </w:r>
      <w:r w:rsidR="00136B3E">
        <w:rPr>
          <w:rFonts w:hint="eastAsia"/>
          <w:sz w:val="20"/>
          <w:szCs w:val="20"/>
        </w:rPr>
        <w:t xml:space="preserve"> </w:t>
      </w:r>
      <w:r w:rsidR="00136B3E">
        <w:rPr>
          <w:rFonts w:hint="eastAsia"/>
          <w:sz w:val="20"/>
          <w:szCs w:val="20"/>
        </w:rPr>
        <w:t>개념과</w:t>
      </w:r>
      <w:r w:rsidR="00136B3E">
        <w:rPr>
          <w:rFonts w:hint="eastAsia"/>
          <w:sz w:val="20"/>
          <w:szCs w:val="20"/>
        </w:rPr>
        <w:t xml:space="preserve"> </w:t>
      </w:r>
      <w:r w:rsidR="00136B3E">
        <w:rPr>
          <w:rFonts w:hint="eastAsia"/>
          <w:sz w:val="20"/>
          <w:szCs w:val="20"/>
        </w:rPr>
        <w:t>문제</w:t>
      </w:r>
      <w:r w:rsidR="00136B3E">
        <w:rPr>
          <w:rFonts w:hint="eastAsia"/>
          <w:sz w:val="20"/>
          <w:szCs w:val="20"/>
        </w:rPr>
        <w:t xml:space="preserve"> </w:t>
      </w:r>
      <w:r w:rsidR="00136B3E">
        <w:rPr>
          <w:rFonts w:hint="eastAsia"/>
          <w:sz w:val="20"/>
          <w:szCs w:val="20"/>
        </w:rPr>
        <w:t>그리고</w:t>
      </w:r>
      <w:r w:rsidR="00136B3E">
        <w:rPr>
          <w:rFonts w:hint="eastAsia"/>
          <w:sz w:val="20"/>
          <w:szCs w:val="20"/>
        </w:rPr>
        <w:t xml:space="preserve"> </w:t>
      </w:r>
      <w:r w:rsidR="00136B3E">
        <w:rPr>
          <w:rFonts w:hint="eastAsia"/>
          <w:sz w:val="20"/>
          <w:szCs w:val="20"/>
        </w:rPr>
        <w:t>해결</w:t>
      </w:r>
      <w:r w:rsidR="009005DB" w:rsidRPr="007D57CE">
        <w:rPr>
          <w:sz w:val="20"/>
          <w:szCs w:val="20"/>
          <w:lang w:val="en-US"/>
        </w:rPr>
        <w:t>”</w:t>
      </w:r>
      <w:r w:rsidR="009005DB" w:rsidRPr="007D57CE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까지</w:t>
      </w:r>
      <w:r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</w:rPr>
        <w:t>강의</w:t>
      </w:r>
      <w:r w:rsidR="00E138C0">
        <w:rPr>
          <w:sz w:val="20"/>
          <w:szCs w:val="20"/>
        </w:rPr>
        <w:t xml:space="preserve"> (</w:t>
      </w:r>
      <w:r w:rsidR="00136B3E">
        <w:rPr>
          <w:sz w:val="20"/>
          <w:szCs w:val="20"/>
          <w:lang w:val="en-US"/>
        </w:rPr>
        <w:t>lec8</w:t>
      </w:r>
      <w:r w:rsidR="00E138C0">
        <w:rPr>
          <w:sz w:val="20"/>
          <w:szCs w:val="20"/>
          <w:lang w:val="en-US"/>
        </w:rPr>
        <w:t>)</w:t>
      </w:r>
      <w:r w:rsidR="00E1516E" w:rsidRPr="007D57CE">
        <w:rPr>
          <w:rFonts w:hint="eastAsia"/>
          <w:sz w:val="20"/>
          <w:szCs w:val="20"/>
          <w:lang w:val="en-US"/>
        </w:rPr>
        <w:t>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들은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풀기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바람</w:t>
      </w:r>
    </w:p>
    <w:p w14:paraId="21C87202" w14:textId="5024C1DF" w:rsidR="005D71F2" w:rsidRDefault="0074191E" w:rsidP="002925C7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하나의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신경세포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(neuron)</w:t>
      </w:r>
      <w:r>
        <w:rPr>
          <w:rFonts w:hint="eastAsia"/>
          <w:sz w:val="20"/>
          <w:szCs w:val="20"/>
          <w:lang w:val="en-US"/>
        </w:rPr>
        <w:t>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수학적으로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어떻게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표현될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있는가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5875F19F" w14:textId="59452F37" w:rsidR="0074191E" w:rsidRDefault="0074191E" w:rsidP="002925C7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XOR linearly separable problem</w:t>
      </w:r>
      <w:r>
        <w:rPr>
          <w:rFonts w:hint="eastAsia"/>
          <w:sz w:val="20"/>
          <w:szCs w:val="20"/>
          <w:lang w:val="en-US"/>
        </w:rPr>
        <w:t>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없다고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말하는가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4E3130AA" w14:textId="7E4583A8" w:rsidR="0074191E" w:rsidRDefault="00913BC6" w:rsidP="002925C7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Marvin Minsky </w:t>
      </w:r>
      <w:r>
        <w:rPr>
          <w:rFonts w:hint="eastAsia"/>
          <w:sz w:val="20"/>
          <w:szCs w:val="20"/>
          <w:lang w:val="en-US"/>
        </w:rPr>
        <w:t>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1969</w:t>
      </w:r>
      <w:r>
        <w:rPr>
          <w:rFonts w:hint="eastAsia"/>
          <w:sz w:val="20"/>
          <w:szCs w:val="20"/>
          <w:lang w:val="en-US"/>
        </w:rPr>
        <w:t>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주장한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것을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요약하라</w:t>
      </w:r>
      <w:r>
        <w:rPr>
          <w:rFonts w:hint="eastAsia"/>
          <w:sz w:val="20"/>
          <w:szCs w:val="20"/>
          <w:lang w:val="en-US"/>
        </w:rPr>
        <w:t xml:space="preserve">. </w:t>
      </w:r>
      <w:r w:rsidR="006D250D">
        <w:rPr>
          <w:sz w:val="20"/>
          <w:szCs w:val="20"/>
          <w:lang w:val="en-US"/>
        </w:rPr>
        <w:t>Neuron</w:t>
      </w:r>
      <w:r w:rsidR="006D250D">
        <w:rPr>
          <w:rFonts w:hint="eastAsia"/>
          <w:sz w:val="20"/>
          <w:szCs w:val="20"/>
          <w:lang w:val="en-US"/>
        </w:rPr>
        <w:t>들이</w:t>
      </w:r>
      <w:r w:rsidR="006D250D">
        <w:rPr>
          <w:rFonts w:hint="eastAsia"/>
          <w:sz w:val="20"/>
          <w:szCs w:val="20"/>
          <w:lang w:val="en-US"/>
        </w:rPr>
        <w:t xml:space="preserve"> </w:t>
      </w:r>
      <w:r w:rsidR="006D250D">
        <w:rPr>
          <w:rFonts w:hint="eastAsia"/>
          <w:sz w:val="20"/>
          <w:szCs w:val="20"/>
          <w:lang w:val="en-US"/>
        </w:rPr>
        <w:t>왜</w:t>
      </w:r>
      <w:r w:rsidR="006D250D">
        <w:rPr>
          <w:rFonts w:hint="eastAsia"/>
          <w:sz w:val="20"/>
          <w:szCs w:val="20"/>
          <w:lang w:val="en-US"/>
        </w:rPr>
        <w:t xml:space="preserve"> </w:t>
      </w:r>
      <w:r w:rsidR="006D250D">
        <w:rPr>
          <w:sz w:val="20"/>
          <w:szCs w:val="20"/>
          <w:lang w:val="en-US"/>
        </w:rPr>
        <w:t>network</w:t>
      </w:r>
      <w:r w:rsidR="006D250D">
        <w:rPr>
          <w:rFonts w:hint="eastAsia"/>
          <w:sz w:val="20"/>
          <w:szCs w:val="20"/>
          <w:lang w:val="en-US"/>
        </w:rPr>
        <w:t>을</w:t>
      </w:r>
      <w:r w:rsidR="006D250D">
        <w:rPr>
          <w:rFonts w:hint="eastAsia"/>
          <w:sz w:val="20"/>
          <w:szCs w:val="20"/>
          <w:lang w:val="en-US"/>
        </w:rPr>
        <w:t xml:space="preserve"> </w:t>
      </w:r>
      <w:r w:rsidR="006D250D">
        <w:rPr>
          <w:rFonts w:hint="eastAsia"/>
          <w:sz w:val="20"/>
          <w:szCs w:val="20"/>
          <w:lang w:val="en-US"/>
        </w:rPr>
        <w:t>이루어야</w:t>
      </w:r>
      <w:r w:rsidR="006D250D">
        <w:rPr>
          <w:rFonts w:hint="eastAsia"/>
          <w:sz w:val="20"/>
          <w:szCs w:val="20"/>
          <w:lang w:val="en-US"/>
        </w:rPr>
        <w:t xml:space="preserve"> </w:t>
      </w:r>
      <w:r w:rsidR="006D250D">
        <w:rPr>
          <w:rFonts w:hint="eastAsia"/>
          <w:sz w:val="20"/>
          <w:szCs w:val="20"/>
          <w:lang w:val="en-US"/>
        </w:rPr>
        <w:t>하는가</w:t>
      </w:r>
      <w:r w:rsidR="006D250D">
        <w:rPr>
          <w:rFonts w:hint="eastAsia"/>
          <w:sz w:val="20"/>
          <w:szCs w:val="20"/>
          <w:lang w:val="en-US"/>
        </w:rPr>
        <w:t>?</w:t>
      </w:r>
      <w:bookmarkStart w:id="0" w:name="_GoBack"/>
      <w:bookmarkEnd w:id="0"/>
    </w:p>
    <w:p w14:paraId="67B6B80B" w14:textId="7DBB7309" w:rsidR="00913BC6" w:rsidRDefault="006D7D48" w:rsidP="002925C7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Backpropagation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개념을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1B39092C" w14:textId="53215309" w:rsidR="006D7D48" w:rsidRDefault="006D7D48" w:rsidP="002925C7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Convolutional Neural Network</w:t>
      </w:r>
      <w:r>
        <w:rPr>
          <w:rFonts w:hint="eastAsia"/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CNN)</w:t>
      </w:r>
      <w:r>
        <w:rPr>
          <w:rFonts w:hint="eastAsia"/>
          <w:sz w:val="20"/>
          <w:szCs w:val="20"/>
          <w:lang w:val="en-US"/>
        </w:rPr>
        <w:t>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대해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설명하라</w:t>
      </w:r>
      <w:r>
        <w:rPr>
          <w:rFonts w:hint="eastAsia"/>
          <w:sz w:val="20"/>
          <w:szCs w:val="20"/>
          <w:lang w:val="en-US"/>
        </w:rPr>
        <w:t xml:space="preserve">. </w:t>
      </w:r>
      <w:r>
        <w:rPr>
          <w:rFonts w:hint="eastAsia"/>
          <w:sz w:val="20"/>
          <w:szCs w:val="20"/>
          <w:lang w:val="en-US"/>
        </w:rPr>
        <w:t>고양이의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시신경과는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관계가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있는가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407B705D" w14:textId="0440F510" w:rsidR="006D7D48" w:rsidRDefault="002C4512" w:rsidP="002925C7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Backpropagation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90</w:t>
      </w:r>
      <w:r>
        <w:rPr>
          <w:rFonts w:hint="eastAsia"/>
          <w:sz w:val="20"/>
          <w:szCs w:val="20"/>
          <w:lang w:val="en-US"/>
        </w:rPr>
        <w:t>년대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lang w:val="en-US"/>
        </w:rPr>
        <w:t>초중반에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다시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외면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당하기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시작한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이유를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크게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가지로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설명하면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4B061185" w14:textId="5F8E5FCF" w:rsidR="002C4512" w:rsidRDefault="00D254AA" w:rsidP="002925C7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CIFAR </w:t>
      </w:r>
      <w:r>
        <w:rPr>
          <w:rFonts w:hint="eastAsia"/>
          <w:sz w:val="20"/>
          <w:szCs w:val="20"/>
          <w:lang w:val="en-US"/>
        </w:rPr>
        <w:t>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deep learning </w:t>
      </w:r>
      <w:r>
        <w:rPr>
          <w:rFonts w:hint="eastAsia"/>
          <w:sz w:val="20"/>
          <w:szCs w:val="20"/>
          <w:lang w:val="en-US"/>
        </w:rPr>
        <w:t>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기여한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바를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73FE69D4" w14:textId="2E7C8099" w:rsidR="00D254AA" w:rsidRDefault="007223FD" w:rsidP="002925C7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Hinton</w:t>
      </w:r>
      <w:r>
        <w:rPr>
          <w:rFonts w:hint="eastAsia"/>
          <w:sz w:val="20"/>
          <w:szCs w:val="20"/>
          <w:lang w:val="en-US"/>
        </w:rPr>
        <w:t>과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Bengio</w:t>
      </w:r>
      <w:proofErr w:type="spellEnd"/>
      <w:r>
        <w:rPr>
          <w:rFonts w:hint="eastAsia"/>
          <w:sz w:val="20"/>
          <w:szCs w:val="20"/>
          <w:lang w:val="en-US"/>
        </w:rPr>
        <w:t>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2006</w:t>
      </w:r>
      <w:r>
        <w:rPr>
          <w:rFonts w:hint="eastAsia"/>
          <w:sz w:val="20"/>
          <w:szCs w:val="20"/>
          <w:lang w:val="en-US"/>
        </w:rPr>
        <w:t>~2007</w:t>
      </w:r>
      <w:r>
        <w:rPr>
          <w:rFonts w:hint="eastAsia"/>
          <w:sz w:val="20"/>
          <w:szCs w:val="20"/>
          <w:lang w:val="en-US"/>
        </w:rPr>
        <w:t>년에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무엇을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발표함으로써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Neural network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breakthrough</w:t>
      </w:r>
      <w:r>
        <w:rPr>
          <w:rFonts w:hint="eastAsia"/>
          <w:sz w:val="20"/>
          <w:szCs w:val="20"/>
          <w:lang w:val="en-US"/>
        </w:rPr>
        <w:t>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되었나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13140126" w14:textId="6367C50D" w:rsidR="008D67C9" w:rsidRDefault="008D67C9" w:rsidP="00646E26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ImageNet</w:t>
      </w:r>
      <w:r>
        <w:rPr>
          <w:rFonts w:hint="eastAsia"/>
          <w:sz w:val="20"/>
          <w:szCs w:val="20"/>
          <w:lang w:val="en-US"/>
        </w:rPr>
        <w:t>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무엇인가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0FC5F643" w14:textId="28F3B652" w:rsidR="006D250D" w:rsidRDefault="006D250D" w:rsidP="00646E26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Deep learning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다양한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application</w:t>
      </w:r>
      <w:r>
        <w:rPr>
          <w:rFonts w:hint="eastAsia"/>
          <w:sz w:val="20"/>
          <w:szCs w:val="20"/>
          <w:lang w:val="en-US"/>
        </w:rPr>
        <w:t>들을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열거해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28A63FAF" w14:textId="117968A1" w:rsidR="006D250D" w:rsidRPr="00646E26" w:rsidRDefault="006D250D" w:rsidP="00646E26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Search result, video, book </w:t>
      </w:r>
      <w:r>
        <w:rPr>
          <w:rFonts w:hint="eastAsia"/>
          <w:sz w:val="20"/>
          <w:szCs w:val="20"/>
          <w:lang w:val="en-US"/>
        </w:rPr>
        <w:t>등의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추천에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deep learning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어떻게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있을까</w:t>
      </w:r>
      <w:r>
        <w:rPr>
          <w:rFonts w:hint="eastAsia"/>
          <w:sz w:val="20"/>
          <w:szCs w:val="20"/>
          <w:lang w:val="en-US"/>
        </w:rPr>
        <w:t xml:space="preserve">? </w:t>
      </w:r>
    </w:p>
    <w:sectPr w:rsidR="006D250D" w:rsidRPr="00646E2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16201" w14:textId="77777777" w:rsidR="00A450DB" w:rsidRDefault="00A450DB">
      <w:r>
        <w:separator/>
      </w:r>
    </w:p>
    <w:p w14:paraId="27C99555" w14:textId="77777777" w:rsidR="00A450DB" w:rsidRDefault="00A450DB"/>
  </w:endnote>
  <w:endnote w:type="continuationSeparator" w:id="0">
    <w:p w14:paraId="7AE220CE" w14:textId="77777777" w:rsidR="00A450DB" w:rsidRDefault="00A450DB">
      <w:r>
        <w:continuationSeparator/>
      </w:r>
    </w:p>
    <w:p w14:paraId="5011816F" w14:textId="77777777" w:rsidR="00A450DB" w:rsidRDefault="00A450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D0DCE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DF98E" w14:textId="77777777" w:rsidR="00A450DB" w:rsidRDefault="00A450DB">
      <w:r>
        <w:separator/>
      </w:r>
    </w:p>
    <w:p w14:paraId="51EB78AD" w14:textId="77777777" w:rsidR="00A450DB" w:rsidRDefault="00A450DB"/>
  </w:footnote>
  <w:footnote w:type="continuationSeparator" w:id="0">
    <w:p w14:paraId="6EFCEADC" w14:textId="77777777" w:rsidR="00A450DB" w:rsidRDefault="00A450DB">
      <w:r>
        <w:continuationSeparator/>
      </w:r>
    </w:p>
    <w:p w14:paraId="77CAF33A" w14:textId="77777777" w:rsidR="00A450DB" w:rsidRDefault="00A450D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A1C8FDFC"/>
    <w:lvl w:ilvl="0" w:tplc="04090001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C0EFA"/>
    <w:multiLevelType w:val="hybridMultilevel"/>
    <w:tmpl w:val="8F60D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E"/>
    <w:rsid w:val="00062B75"/>
    <w:rsid w:val="00075471"/>
    <w:rsid w:val="000938A8"/>
    <w:rsid w:val="000B2113"/>
    <w:rsid w:val="000F13BF"/>
    <w:rsid w:val="001012C0"/>
    <w:rsid w:val="00102CE5"/>
    <w:rsid w:val="00113E98"/>
    <w:rsid w:val="00136B3E"/>
    <w:rsid w:val="001A06FE"/>
    <w:rsid w:val="001A3ECB"/>
    <w:rsid w:val="001A62A3"/>
    <w:rsid w:val="002512AF"/>
    <w:rsid w:val="00270D1E"/>
    <w:rsid w:val="0028114D"/>
    <w:rsid w:val="00290C8C"/>
    <w:rsid w:val="002925C7"/>
    <w:rsid w:val="002B6822"/>
    <w:rsid w:val="002C4512"/>
    <w:rsid w:val="00382A33"/>
    <w:rsid w:val="003B1F61"/>
    <w:rsid w:val="003D5B94"/>
    <w:rsid w:val="003E41BA"/>
    <w:rsid w:val="004156B0"/>
    <w:rsid w:val="004C558C"/>
    <w:rsid w:val="004D70FD"/>
    <w:rsid w:val="004E61D1"/>
    <w:rsid w:val="004F36AC"/>
    <w:rsid w:val="005A5E5D"/>
    <w:rsid w:val="005D71F2"/>
    <w:rsid w:val="005E1B14"/>
    <w:rsid w:val="005E35A8"/>
    <w:rsid w:val="005F3A45"/>
    <w:rsid w:val="00633069"/>
    <w:rsid w:val="00646E26"/>
    <w:rsid w:val="006558FD"/>
    <w:rsid w:val="006643D9"/>
    <w:rsid w:val="006D250D"/>
    <w:rsid w:val="006D7D48"/>
    <w:rsid w:val="007168DB"/>
    <w:rsid w:val="007223FD"/>
    <w:rsid w:val="0074191E"/>
    <w:rsid w:val="0076229B"/>
    <w:rsid w:val="00791BF0"/>
    <w:rsid w:val="007D57CE"/>
    <w:rsid w:val="007E692B"/>
    <w:rsid w:val="007F2D48"/>
    <w:rsid w:val="007F5E40"/>
    <w:rsid w:val="00817DEA"/>
    <w:rsid w:val="008C106E"/>
    <w:rsid w:val="008C21AB"/>
    <w:rsid w:val="008D67C9"/>
    <w:rsid w:val="008E47F1"/>
    <w:rsid w:val="009005DB"/>
    <w:rsid w:val="00913BC6"/>
    <w:rsid w:val="009272D4"/>
    <w:rsid w:val="00954B63"/>
    <w:rsid w:val="009621F7"/>
    <w:rsid w:val="009B3985"/>
    <w:rsid w:val="009C1B0C"/>
    <w:rsid w:val="009E4B87"/>
    <w:rsid w:val="009E573A"/>
    <w:rsid w:val="00A450DB"/>
    <w:rsid w:val="00A467C0"/>
    <w:rsid w:val="00A52A32"/>
    <w:rsid w:val="00A762A3"/>
    <w:rsid w:val="00AC2E35"/>
    <w:rsid w:val="00AD3549"/>
    <w:rsid w:val="00AE6BF9"/>
    <w:rsid w:val="00AF6C5E"/>
    <w:rsid w:val="00B05F34"/>
    <w:rsid w:val="00B9196D"/>
    <w:rsid w:val="00C0445E"/>
    <w:rsid w:val="00C5733D"/>
    <w:rsid w:val="00CB2DC4"/>
    <w:rsid w:val="00CB33FA"/>
    <w:rsid w:val="00D254AA"/>
    <w:rsid w:val="00D36AA6"/>
    <w:rsid w:val="00D5754E"/>
    <w:rsid w:val="00D83561"/>
    <w:rsid w:val="00D85746"/>
    <w:rsid w:val="00DA1B9C"/>
    <w:rsid w:val="00DB3BFD"/>
    <w:rsid w:val="00E138C0"/>
    <w:rsid w:val="00E1516E"/>
    <w:rsid w:val="00E330BD"/>
    <w:rsid w:val="00E80B16"/>
    <w:rsid w:val="00EC7AFD"/>
    <w:rsid w:val="00ED189B"/>
    <w:rsid w:val="00EF6AB4"/>
    <w:rsid w:val="00F11A2C"/>
    <w:rsid w:val="00F3583C"/>
    <w:rsid w:val="00F76141"/>
    <w:rsid w:val="00FA4290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8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63306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unkim.github.io/ml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klee/Library/Containers/com.microsoft.Word/Data/Library/Caches/1042/TM10002086/&#4354;&#4457;&#4368;&#4467;%20&#4364;&#4449;&#4520;&#4361;&#4453;&#454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69"/>
    <w:rsid w:val="00393F69"/>
    <w:rsid w:val="009E61A1"/>
    <w:rsid w:val="00DD378C"/>
    <w:rsid w:val="00E3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2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13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이인권</dc:creator>
  <cp:keywords/>
  <dc:description/>
  <cp:lastModifiedBy>이인권</cp:lastModifiedBy>
  <cp:revision>17</cp:revision>
  <dcterms:created xsi:type="dcterms:W3CDTF">2017-02-13T21:07:00Z</dcterms:created>
  <dcterms:modified xsi:type="dcterms:W3CDTF">2017-02-13T21:50:00Z</dcterms:modified>
</cp:coreProperties>
</file>