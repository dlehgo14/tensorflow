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39249C3C" w:rsidR="009E573A" w:rsidRPr="00D83561" w:rsidRDefault="004D70FD">
      <w:pPr>
        <w:pStyle w:val="1"/>
        <w:rPr>
          <w:lang w:val="en-US"/>
        </w:rPr>
      </w:pPr>
      <w:r>
        <w:t xml:space="preserve">Quiz </w:t>
      </w:r>
      <w:r w:rsidR="00644057">
        <w:t>9</w:t>
      </w:r>
      <w:r w:rsidR="00D83561">
        <w:rPr>
          <w:rFonts w:hint="eastAsia"/>
        </w:rPr>
        <w:t xml:space="preserve">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5128E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7AAC6B74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r w:rsidR="00CC083C">
        <w:rPr>
          <w:sz w:val="20"/>
          <w:szCs w:val="20"/>
          <w:lang w:val="en-US"/>
        </w:rPr>
        <w:t xml:space="preserve">Neural Network 1: XOR </w:t>
      </w:r>
      <w:r w:rsidR="00CC083C">
        <w:rPr>
          <w:rFonts w:hint="eastAsia"/>
          <w:sz w:val="20"/>
          <w:szCs w:val="20"/>
          <w:lang w:val="en-US"/>
        </w:rPr>
        <w:t>문제와</w:t>
      </w:r>
      <w:r w:rsidR="00CC083C">
        <w:rPr>
          <w:rFonts w:hint="eastAsia"/>
          <w:sz w:val="20"/>
          <w:szCs w:val="20"/>
          <w:lang w:val="en-US"/>
        </w:rPr>
        <w:t xml:space="preserve"> </w:t>
      </w:r>
      <w:r w:rsidR="00CC083C">
        <w:rPr>
          <w:rFonts w:hint="eastAsia"/>
          <w:sz w:val="20"/>
          <w:szCs w:val="20"/>
          <w:lang w:val="en-US"/>
        </w:rPr>
        <w:t>학습방법</w:t>
      </w:r>
      <w:r w:rsidR="00CC083C">
        <w:rPr>
          <w:rFonts w:hint="eastAsia"/>
          <w:sz w:val="20"/>
          <w:szCs w:val="20"/>
          <w:lang w:val="en-US"/>
        </w:rPr>
        <w:t xml:space="preserve">, </w:t>
      </w:r>
      <w:r w:rsidR="00CC083C">
        <w:rPr>
          <w:sz w:val="20"/>
          <w:szCs w:val="20"/>
          <w:lang w:val="en-US"/>
        </w:rPr>
        <w:t>Backpropagation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</w:t>
      </w:r>
      <w:r w:rsidR="00E138C0">
        <w:rPr>
          <w:sz w:val="20"/>
          <w:szCs w:val="20"/>
        </w:rPr>
        <w:t xml:space="preserve"> (</w:t>
      </w:r>
      <w:r w:rsidR="00541EA8">
        <w:rPr>
          <w:sz w:val="20"/>
          <w:szCs w:val="20"/>
          <w:lang w:val="en-US"/>
        </w:rPr>
        <w:t>lec9</w:t>
      </w:r>
      <w:r w:rsidR="00CC083C">
        <w:rPr>
          <w:sz w:val="20"/>
          <w:szCs w:val="20"/>
          <w:lang w:val="en-US"/>
        </w:rPr>
        <w:t xml:space="preserve">, </w:t>
      </w:r>
      <w:r w:rsidR="00541EA8">
        <w:rPr>
          <w:sz w:val="20"/>
          <w:szCs w:val="20"/>
          <w:lang w:val="en-US"/>
        </w:rPr>
        <w:t>lab9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21C87202" w14:textId="36AF4C93" w:rsidR="00AE5FDE" w:rsidRDefault="0037741C" w:rsidP="00AE5FDE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 xml:space="preserve">Coding] </w:t>
      </w:r>
      <w:bookmarkStart w:id="0" w:name="_GoBack"/>
      <w:bookmarkEnd w:id="0"/>
      <w:r w:rsidR="00541EA8">
        <w:rPr>
          <w:rFonts w:hint="eastAsia"/>
          <w:sz w:val="20"/>
          <w:szCs w:val="20"/>
          <w:lang w:val="en-US"/>
        </w:rPr>
        <w:t>적당한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sz w:val="20"/>
          <w:szCs w:val="20"/>
          <w:lang w:val="en-US"/>
        </w:rPr>
        <w:t xml:space="preserve">training data </w:t>
      </w:r>
      <w:r w:rsidR="00541EA8">
        <w:rPr>
          <w:rFonts w:hint="eastAsia"/>
          <w:sz w:val="20"/>
          <w:szCs w:val="20"/>
          <w:lang w:val="en-US"/>
        </w:rPr>
        <w:t>를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찾아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sz w:val="20"/>
          <w:szCs w:val="20"/>
          <w:lang w:val="en-US"/>
        </w:rPr>
        <w:t>deep learning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sz w:val="20"/>
          <w:szCs w:val="20"/>
          <w:lang w:val="en-US"/>
        </w:rPr>
        <w:t>machine</w:t>
      </w:r>
      <w:r w:rsidR="00541EA8">
        <w:rPr>
          <w:rFonts w:hint="eastAsia"/>
          <w:sz w:val="20"/>
          <w:szCs w:val="20"/>
          <w:lang w:val="en-US"/>
        </w:rPr>
        <w:t>을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설계하고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sz w:val="20"/>
          <w:szCs w:val="20"/>
          <w:lang w:val="en-US"/>
        </w:rPr>
        <w:t>learning</w:t>
      </w:r>
      <w:r w:rsidR="00541EA8">
        <w:rPr>
          <w:rFonts w:hint="eastAsia"/>
          <w:sz w:val="20"/>
          <w:szCs w:val="20"/>
          <w:lang w:val="en-US"/>
        </w:rPr>
        <w:t>을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시켜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볼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것</w:t>
      </w:r>
      <w:r w:rsidR="00541EA8">
        <w:rPr>
          <w:rFonts w:hint="eastAsia"/>
          <w:sz w:val="20"/>
          <w:szCs w:val="20"/>
          <w:lang w:val="en-US"/>
        </w:rPr>
        <w:t xml:space="preserve">. </w:t>
      </w:r>
      <w:r w:rsidR="00541EA8">
        <w:rPr>
          <w:sz w:val="20"/>
          <w:szCs w:val="20"/>
          <w:lang w:val="en-US"/>
        </w:rPr>
        <w:t>Layer</w:t>
      </w:r>
      <w:r w:rsidR="00541EA8">
        <w:rPr>
          <w:rFonts w:hint="eastAsia"/>
          <w:sz w:val="20"/>
          <w:szCs w:val="20"/>
          <w:lang w:val="en-US"/>
        </w:rPr>
        <w:t>수와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sz w:val="20"/>
          <w:szCs w:val="20"/>
          <w:lang w:val="en-US"/>
        </w:rPr>
        <w:t xml:space="preserve">layer </w:t>
      </w:r>
      <w:r w:rsidR="00541EA8">
        <w:rPr>
          <w:rFonts w:hint="eastAsia"/>
          <w:sz w:val="20"/>
          <w:szCs w:val="20"/>
          <w:lang w:val="en-US"/>
        </w:rPr>
        <w:t>안의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sz w:val="20"/>
          <w:szCs w:val="20"/>
          <w:lang w:val="en-US"/>
        </w:rPr>
        <w:t>neuron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수를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달리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하면서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최적의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것을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찾아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볼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것</w:t>
      </w:r>
      <w:r w:rsidR="00541EA8">
        <w:rPr>
          <w:rFonts w:hint="eastAsia"/>
          <w:sz w:val="20"/>
          <w:szCs w:val="20"/>
          <w:lang w:val="en-US"/>
        </w:rPr>
        <w:t xml:space="preserve">. </w:t>
      </w:r>
      <w:r w:rsidR="00541EA8">
        <w:rPr>
          <w:rFonts w:hint="eastAsia"/>
          <w:sz w:val="20"/>
          <w:szCs w:val="20"/>
          <w:lang w:val="en-US"/>
        </w:rPr>
        <w:t>또한</w:t>
      </w:r>
      <w:r w:rsidR="00541EA8">
        <w:rPr>
          <w:rFonts w:hint="eastAsia"/>
          <w:sz w:val="20"/>
          <w:szCs w:val="20"/>
          <w:lang w:val="en-US"/>
        </w:rPr>
        <w:t>, Tensor Board</w:t>
      </w:r>
      <w:r w:rsidR="00541EA8">
        <w:rPr>
          <w:rFonts w:hint="eastAsia"/>
          <w:sz w:val="20"/>
          <w:szCs w:val="20"/>
          <w:lang w:val="en-US"/>
        </w:rPr>
        <w:t>를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사용해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여러가지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sz w:val="20"/>
          <w:szCs w:val="20"/>
          <w:lang w:val="en-US"/>
        </w:rPr>
        <w:t>data</w:t>
      </w:r>
      <w:r w:rsidR="00541EA8">
        <w:rPr>
          <w:rFonts w:hint="eastAsia"/>
          <w:sz w:val="20"/>
          <w:szCs w:val="20"/>
          <w:lang w:val="en-US"/>
        </w:rPr>
        <w:t>를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살펴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볼</w:t>
      </w:r>
      <w:r w:rsidR="00541EA8">
        <w:rPr>
          <w:rFonts w:hint="eastAsia"/>
          <w:sz w:val="20"/>
          <w:szCs w:val="20"/>
          <w:lang w:val="en-US"/>
        </w:rPr>
        <w:t xml:space="preserve"> </w:t>
      </w:r>
      <w:r w:rsidR="00541EA8">
        <w:rPr>
          <w:rFonts w:hint="eastAsia"/>
          <w:sz w:val="20"/>
          <w:szCs w:val="20"/>
          <w:lang w:val="en-US"/>
        </w:rPr>
        <w:t>것</w:t>
      </w:r>
      <w:r w:rsidR="00541EA8">
        <w:rPr>
          <w:rFonts w:hint="eastAsia"/>
          <w:sz w:val="20"/>
          <w:szCs w:val="20"/>
          <w:lang w:val="en-US"/>
        </w:rPr>
        <w:t xml:space="preserve">. </w:t>
      </w:r>
    </w:p>
    <w:p w14:paraId="28A63FAF" w14:textId="62E448DC" w:rsidR="006D250D" w:rsidRPr="00541EA8" w:rsidRDefault="00541EA8" w:rsidP="00541EA8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강의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비디오에서는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backpropation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의미를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정확히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못하다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또한</w:t>
      </w:r>
      <w:r>
        <w:rPr>
          <w:rFonts w:hint="eastAsia"/>
          <w:sz w:val="20"/>
          <w:szCs w:val="20"/>
          <w:lang w:val="en-US"/>
        </w:rPr>
        <w:t xml:space="preserve">,   </w:t>
      </w:r>
      <w:r>
        <w:rPr>
          <w:sz w:val="20"/>
          <w:szCs w:val="20"/>
          <w:lang w:val="en-US"/>
        </w:rPr>
        <w:t xml:space="preserve">TensorFlow 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backpropagation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자동으로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주기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때문에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동작을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알기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쉽지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않다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 xml:space="preserve">Backpropation </w:t>
      </w:r>
      <w:r>
        <w:rPr>
          <w:rFonts w:hint="eastAsia"/>
          <w:sz w:val="20"/>
          <w:szCs w:val="20"/>
          <w:lang w:val="en-US"/>
        </w:rPr>
        <w:t>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실제로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일이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일어나는지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학습자료를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찾아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공부하고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요약하라</w:t>
      </w:r>
      <w:r>
        <w:rPr>
          <w:rFonts w:hint="eastAsia"/>
          <w:sz w:val="20"/>
          <w:szCs w:val="20"/>
          <w:lang w:val="en-US"/>
        </w:rPr>
        <w:t xml:space="preserve">. </w:t>
      </w:r>
    </w:p>
    <w:sectPr w:rsidR="006D250D" w:rsidRPr="00541EA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CB2C6" w14:textId="77777777" w:rsidR="005128E4" w:rsidRDefault="005128E4">
      <w:r>
        <w:separator/>
      </w:r>
    </w:p>
    <w:p w14:paraId="65633430" w14:textId="77777777" w:rsidR="005128E4" w:rsidRDefault="005128E4"/>
  </w:endnote>
  <w:endnote w:type="continuationSeparator" w:id="0">
    <w:p w14:paraId="122EE71A" w14:textId="77777777" w:rsidR="005128E4" w:rsidRDefault="005128E4">
      <w:r>
        <w:continuationSeparator/>
      </w:r>
    </w:p>
    <w:p w14:paraId="2C648E6A" w14:textId="77777777" w:rsidR="005128E4" w:rsidRDefault="005128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2AB34" w14:textId="77777777" w:rsidR="005128E4" w:rsidRDefault="005128E4">
      <w:r>
        <w:separator/>
      </w:r>
    </w:p>
    <w:p w14:paraId="364EF1A9" w14:textId="77777777" w:rsidR="005128E4" w:rsidRDefault="005128E4"/>
  </w:footnote>
  <w:footnote w:type="continuationSeparator" w:id="0">
    <w:p w14:paraId="5E4DD8AC" w14:textId="77777777" w:rsidR="005128E4" w:rsidRDefault="005128E4">
      <w:r>
        <w:continuationSeparator/>
      </w:r>
    </w:p>
    <w:p w14:paraId="6B7E328C" w14:textId="77777777" w:rsidR="005128E4" w:rsidRDefault="005128E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62B75"/>
    <w:rsid w:val="00075471"/>
    <w:rsid w:val="000938A8"/>
    <w:rsid w:val="000B2113"/>
    <w:rsid w:val="000F13BF"/>
    <w:rsid w:val="001012C0"/>
    <w:rsid w:val="00102CE5"/>
    <w:rsid w:val="00113E98"/>
    <w:rsid w:val="00136B3E"/>
    <w:rsid w:val="001A06FE"/>
    <w:rsid w:val="001A3ECB"/>
    <w:rsid w:val="001A62A3"/>
    <w:rsid w:val="00245769"/>
    <w:rsid w:val="002512AF"/>
    <w:rsid w:val="00270D1E"/>
    <w:rsid w:val="0028114D"/>
    <w:rsid w:val="00290C8C"/>
    <w:rsid w:val="002925C7"/>
    <w:rsid w:val="002B6822"/>
    <w:rsid w:val="002C4512"/>
    <w:rsid w:val="0037741C"/>
    <w:rsid w:val="00382A33"/>
    <w:rsid w:val="003B1F61"/>
    <w:rsid w:val="003D5B94"/>
    <w:rsid w:val="003E41BA"/>
    <w:rsid w:val="004156B0"/>
    <w:rsid w:val="004C558C"/>
    <w:rsid w:val="004D70FD"/>
    <w:rsid w:val="004E61D1"/>
    <w:rsid w:val="004F36AC"/>
    <w:rsid w:val="005128E4"/>
    <w:rsid w:val="00541EA8"/>
    <w:rsid w:val="005A5E5D"/>
    <w:rsid w:val="005D71F2"/>
    <w:rsid w:val="005E1B14"/>
    <w:rsid w:val="005E35A8"/>
    <w:rsid w:val="005F3A45"/>
    <w:rsid w:val="00633069"/>
    <w:rsid w:val="00644057"/>
    <w:rsid w:val="00646E26"/>
    <w:rsid w:val="006558FD"/>
    <w:rsid w:val="006643D9"/>
    <w:rsid w:val="006D250D"/>
    <w:rsid w:val="006D7D48"/>
    <w:rsid w:val="007168DB"/>
    <w:rsid w:val="007223FD"/>
    <w:rsid w:val="0074191E"/>
    <w:rsid w:val="0076229B"/>
    <w:rsid w:val="00791BF0"/>
    <w:rsid w:val="007D57CE"/>
    <w:rsid w:val="007E692B"/>
    <w:rsid w:val="007F2D48"/>
    <w:rsid w:val="007F5E40"/>
    <w:rsid w:val="00817DEA"/>
    <w:rsid w:val="008C106E"/>
    <w:rsid w:val="008C21AB"/>
    <w:rsid w:val="008D67C9"/>
    <w:rsid w:val="008E47F1"/>
    <w:rsid w:val="009005DB"/>
    <w:rsid w:val="00913BC6"/>
    <w:rsid w:val="009272D4"/>
    <w:rsid w:val="00954B63"/>
    <w:rsid w:val="009621F7"/>
    <w:rsid w:val="009B3985"/>
    <w:rsid w:val="009C1B0C"/>
    <w:rsid w:val="009E4B87"/>
    <w:rsid w:val="009E573A"/>
    <w:rsid w:val="00A467C0"/>
    <w:rsid w:val="00A52A32"/>
    <w:rsid w:val="00A762A3"/>
    <w:rsid w:val="00A859FA"/>
    <w:rsid w:val="00AC2E35"/>
    <w:rsid w:val="00AD3549"/>
    <w:rsid w:val="00AE5FDE"/>
    <w:rsid w:val="00AE6BF9"/>
    <w:rsid w:val="00AF6C5E"/>
    <w:rsid w:val="00B05F34"/>
    <w:rsid w:val="00B9196D"/>
    <w:rsid w:val="00C0445E"/>
    <w:rsid w:val="00C5733D"/>
    <w:rsid w:val="00CB2DC4"/>
    <w:rsid w:val="00CB33FA"/>
    <w:rsid w:val="00CC083C"/>
    <w:rsid w:val="00D23660"/>
    <w:rsid w:val="00D254AA"/>
    <w:rsid w:val="00D36AA6"/>
    <w:rsid w:val="00D5754E"/>
    <w:rsid w:val="00D83561"/>
    <w:rsid w:val="00D85746"/>
    <w:rsid w:val="00DA1B9C"/>
    <w:rsid w:val="00DB3BFD"/>
    <w:rsid w:val="00E138C0"/>
    <w:rsid w:val="00E1516E"/>
    <w:rsid w:val="00E330BD"/>
    <w:rsid w:val="00E80B16"/>
    <w:rsid w:val="00EC7AFD"/>
    <w:rsid w:val="00ED189B"/>
    <w:rsid w:val="00EF6AB4"/>
    <w:rsid w:val="00F11A2C"/>
    <w:rsid w:val="00F3583C"/>
    <w:rsid w:val="00F76141"/>
    <w:rsid w:val="00FA4290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63306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lee/Library/Containers/com.microsoft.Word/Data/Library/Caches/1042/TM10002086/&#4354;&#4457;&#4368;&#4467;%20&#4364;&#4449;&#4520;&#4361;&#4453;&#454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10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6</cp:revision>
  <dcterms:created xsi:type="dcterms:W3CDTF">2017-02-13T21:51:00Z</dcterms:created>
  <dcterms:modified xsi:type="dcterms:W3CDTF">2017-02-13T23:21:00Z</dcterms:modified>
</cp:coreProperties>
</file>